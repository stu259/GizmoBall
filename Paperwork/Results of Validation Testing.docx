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A3" w:rsidRPr="008555A3" w:rsidRDefault="008555A3" w:rsidP="008555A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Results of Validation Testing</w:t>
      </w:r>
    </w:p>
    <w:p w:rsidR="008555A3" w:rsidRPr="008555A3" w:rsidRDefault="008555A3" w:rsidP="00855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Gizmo: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A gizmo is placed on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Overlapping Gizmo: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An error message appears when trying to place a gizmo on top of another.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Gizmo Outside Build Area: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Nothing is added on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Rotate Gizmo: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gizmo selected rotates on the board except it is an absorber.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Move Gizmo: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gizmo is moved to its new location on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Move Overlapping Gizmo: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selected gizmo stays in its initial position and an error message appears.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Move Gizmo </w:t>
      </w:r>
      <w:proofErr w:type="gramStart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Outside</w:t>
      </w:r>
      <w:proofErr w:type="gramEnd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 Build Area: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 gizmo is moved on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Connect Gizmos: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Both gizmos are connected.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Connect Gizmos to Empty Spaces: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Nothing gets connected to an empty space.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Absorber: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absorber gets added to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Overlapping Absorber: </w:t>
      </w:r>
      <w:r w:rsidRPr="008555A3">
        <w:rPr>
          <w:rFonts w:ascii="Arial" w:eastAsia="Times New Roman" w:hAnsi="Arial" w:cs="Arial"/>
          <w:color w:val="000000"/>
          <w:lang w:eastAsia="en-GB"/>
        </w:rPr>
        <w:t>Passed- An error message appears that an absorber cannot be added on top of existing gizmos.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Absorber Outside Build Area: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 absorber is added to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Connect Keys With Gizmos: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selected gizmo performs an action when the corresponding key is pressed.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Connect Keys with Empty Spaces: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 key gets connected to an empty space.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Disconnect Gizmos: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Modified to disconnect all connections of the selected gizmo.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Disconnect Gizmos from Empty Spaces: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Nothing gets disconnected from an empty space.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Disconnect Key from Gizmo: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Modified to disconnect all connections of the selected gizmo.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Disconnect Key from Empty Spaces: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Nothing gets disconnected from an empty space.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Delete Gizmo: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selected gizmo gets deleted from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Delete Empty Slot: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Nothing is deleted from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Ball: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A ball is placed on the selected position of the board.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Overlapping Ball: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An error message appears that a ball cannot be placed on top of existing gizmos</w:t>
      </w: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Ball Outside Build Area: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Nothing is added on the board when selecting position out of the build area.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 Ball </w:t>
      </w:r>
      <w:proofErr w:type="gramStart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With</w:t>
      </w:r>
      <w:proofErr w:type="gramEnd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 Null or Incorrect Inputs: </w:t>
      </w:r>
      <w:r w:rsidRPr="008555A3">
        <w:rPr>
          <w:rFonts w:ascii="Arial" w:eastAsia="Times New Roman" w:hAnsi="Arial" w:cs="Arial"/>
          <w:color w:val="000000"/>
          <w:lang w:eastAsia="en-GB"/>
        </w:rPr>
        <w:t>Test no longer needed as sliders have been added instead of input boxes.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Modify Gravity: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Gravity is applied and the ball acts correspondingly.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Modify Gravity </w:t>
      </w:r>
      <w:proofErr w:type="gramStart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With</w:t>
      </w:r>
      <w:proofErr w:type="gramEnd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 Null or Incorrect Inputs: </w:t>
      </w:r>
      <w:r w:rsidRPr="008555A3">
        <w:rPr>
          <w:rFonts w:ascii="Arial" w:eastAsia="Times New Roman" w:hAnsi="Arial" w:cs="Arial"/>
          <w:color w:val="000000"/>
          <w:lang w:eastAsia="en-GB"/>
        </w:rPr>
        <w:t>Test no longer needed as sliders have been added instead of input boxes.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Modify Friction: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Friction is applied and the ball acts correspondingly.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Modify Friction </w:t>
      </w:r>
      <w:proofErr w:type="gramStart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With</w:t>
      </w:r>
      <w:proofErr w:type="gramEnd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 Null or Incorrect Inputs: </w:t>
      </w:r>
      <w:r w:rsidRPr="008555A3">
        <w:rPr>
          <w:rFonts w:ascii="Arial" w:eastAsia="Times New Roman" w:hAnsi="Arial" w:cs="Arial"/>
          <w:color w:val="000000"/>
          <w:lang w:eastAsia="en-GB"/>
        </w:rPr>
        <w:t>Test no longer needed as sliders have been added instead of input boxes.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Switch to Run Mode: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window changes to the run view.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Switch to Build Mode: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window changes to the mode view.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Triggering an Action: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corresponding action triggers with the corresponding key/gizmo.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Save Game: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A file is created with the specified name and correct file format.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Save Game with Same Filename: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file with the existing name is overwritten with the new board state and saved with the correct file format.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 xml:space="preserve">Load Game: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Game board is loaded with existing connections and parameters.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Load Game with Invalid file: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game doesn’t try to load files in the wrong file format.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Start Game: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game starts.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Stop Game:</w:t>
      </w:r>
      <w:r w:rsidRPr="008555A3">
        <w:rPr>
          <w:rFonts w:ascii="Arial" w:eastAsia="Times New Roman" w:hAnsi="Arial" w:cs="Arial"/>
          <w:color w:val="000000"/>
          <w:lang w:eastAsia="en-GB"/>
        </w:rPr>
        <w:t xml:space="preserve"> Passed - The game stops.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Quit Game: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game exits.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New Game: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A new game starts.</w:t>
      </w:r>
    </w:p>
    <w:p w:rsidR="008555A3" w:rsidRPr="008555A3" w:rsidRDefault="008555A3" w:rsidP="008555A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 xml:space="preserve">Clear Board: </w:t>
      </w:r>
      <w:r w:rsidRPr="008555A3">
        <w:rPr>
          <w:rFonts w:ascii="Arial" w:eastAsia="Times New Roman" w:hAnsi="Arial" w:cs="Arial"/>
          <w:color w:val="000000"/>
          <w:lang w:eastAsia="en-GB"/>
        </w:rPr>
        <w:t>Passed - The board clears.</w:t>
      </w:r>
    </w:p>
    <w:p w:rsidR="008555A3" w:rsidRPr="008555A3" w:rsidRDefault="008555A3" w:rsidP="008555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55A3">
        <w:rPr>
          <w:rFonts w:ascii="Arial" w:eastAsia="Times New Roman" w:hAnsi="Arial" w:cs="Arial"/>
          <w:color w:val="000000"/>
          <w:lang w:eastAsia="en-GB"/>
        </w:rPr>
        <w:tab/>
        <w:t>Extensions:</w:t>
      </w:r>
    </w:p>
    <w:p w:rsidR="008555A3" w:rsidRPr="008555A3" w:rsidRDefault="008555A3" w:rsidP="008555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Move Ball:</w:t>
      </w:r>
      <w:r w:rsidRPr="008555A3">
        <w:rPr>
          <w:rFonts w:ascii="Arial" w:eastAsia="Times New Roman" w:hAnsi="Arial" w:cs="Arial"/>
          <w:color w:val="000000"/>
          <w:lang w:eastAsia="en-GB"/>
        </w:rPr>
        <w:t xml:space="preserve"> Passed - The ball is moved to another valid position on the board.</w:t>
      </w:r>
    </w:p>
    <w:p w:rsidR="008555A3" w:rsidRPr="008555A3" w:rsidRDefault="008555A3" w:rsidP="008555A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Delete Bal</w:t>
      </w:r>
      <w:r>
        <w:rPr>
          <w:rFonts w:ascii="Arial" w:eastAsia="Times New Roman" w:hAnsi="Arial" w:cs="Arial"/>
          <w:b/>
          <w:bCs/>
          <w:color w:val="000000"/>
          <w:lang w:eastAsia="en-GB"/>
        </w:rPr>
        <w:t>l</w:t>
      </w:r>
      <w:bookmarkStart w:id="0" w:name="_GoBack"/>
      <w:bookmarkEnd w:id="0"/>
      <w:r w:rsidRPr="008555A3">
        <w:rPr>
          <w:rFonts w:ascii="Arial" w:eastAsia="Times New Roman" w:hAnsi="Arial" w:cs="Arial"/>
          <w:b/>
          <w:bCs/>
          <w:color w:val="000000"/>
          <w:lang w:eastAsia="en-GB"/>
        </w:rPr>
        <w:t>:</w:t>
      </w:r>
      <w:r w:rsidRPr="008555A3">
        <w:rPr>
          <w:rFonts w:ascii="Arial" w:eastAsia="Times New Roman" w:hAnsi="Arial" w:cs="Arial"/>
          <w:color w:val="000000"/>
          <w:lang w:eastAsia="en-GB"/>
        </w:rPr>
        <w:t xml:space="preserve"> Passed - The ball is deleted from the board. </w:t>
      </w:r>
    </w:p>
    <w:p w:rsidR="004204D8" w:rsidRPr="008555A3" w:rsidRDefault="008555A3" w:rsidP="008555A3"/>
    <w:sectPr w:rsidR="004204D8" w:rsidRPr="0085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3C99"/>
    <w:multiLevelType w:val="multilevel"/>
    <w:tmpl w:val="0FE4EBB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04319"/>
    <w:multiLevelType w:val="multilevel"/>
    <w:tmpl w:val="D08C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A3"/>
    <w:rsid w:val="0028243C"/>
    <w:rsid w:val="008555A3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1F05"/>
  <w15:chartTrackingRefBased/>
  <w15:docId w15:val="{3EFCE2CF-C663-473B-B00D-F8950891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85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E1F91B52.dotm</Template>
  <TotalTime>1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2017-03-20T15:43:00Z</dcterms:created>
  <dcterms:modified xsi:type="dcterms:W3CDTF">2017-03-20T15:44:00Z</dcterms:modified>
</cp:coreProperties>
</file>