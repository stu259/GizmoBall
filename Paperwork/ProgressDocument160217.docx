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0A" w:rsidRDefault="002717C2">
      <w:pPr>
        <w:spacing w:line="331" w:lineRule="auto"/>
        <w:jc w:val="center"/>
      </w:pPr>
      <w:bookmarkStart w:id="0" w:name="_GoBack"/>
      <w:r>
        <w:rPr>
          <w:b/>
          <w:sz w:val="32"/>
          <w:szCs w:val="32"/>
        </w:rPr>
        <w:t>Progress Document 16</w:t>
      </w:r>
      <w:r w:rsidR="00260B66">
        <w:rPr>
          <w:b/>
          <w:sz w:val="32"/>
          <w:szCs w:val="32"/>
        </w:rPr>
        <w:t xml:space="preserve">/02/17 </w:t>
      </w:r>
      <w:r w:rsidR="00260B66">
        <w:rPr>
          <w:b/>
          <w:sz w:val="28"/>
          <w:szCs w:val="28"/>
          <w:highlight w:val="white"/>
        </w:rPr>
        <w:t>Group JS5</w:t>
      </w:r>
    </w:p>
    <w:p w:rsidR="0002020A" w:rsidRDefault="00260B66">
      <w:pPr>
        <w:spacing w:line="331" w:lineRule="auto"/>
      </w:pPr>
      <w:r>
        <w:rPr>
          <w:sz w:val="28"/>
          <w:szCs w:val="28"/>
        </w:rPr>
        <w:t>New Issues:</w:t>
      </w:r>
    </w:p>
    <w:p w:rsidR="0002020A" w:rsidRDefault="002216F5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Animations</w:t>
      </w:r>
    </w:p>
    <w:p w:rsidR="002216F5" w:rsidRDefault="002216F5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Flipper Collisions</w:t>
      </w:r>
    </w:p>
    <w:p w:rsidR="002216F5" w:rsidRDefault="002216F5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Circle collisions</w:t>
      </w:r>
    </w:p>
    <w:p w:rsidR="002216F5" w:rsidRDefault="002216F5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Revising class diagram</w:t>
      </w:r>
    </w:p>
    <w:p w:rsidR="008F1EB4" w:rsidRDefault="008F1EB4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Saving game states</w:t>
      </w:r>
    </w:p>
    <w:p w:rsidR="00654001" w:rsidRDefault="00654001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Flipper rotations</w:t>
      </w:r>
    </w:p>
    <w:p w:rsidR="00A41B85" w:rsidRDefault="00A41B85">
      <w:pPr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Testing</w:t>
      </w:r>
    </w:p>
    <w:p w:rsidR="0002020A" w:rsidRDefault="0002020A"/>
    <w:p w:rsidR="0002020A" w:rsidRDefault="00260B66">
      <w:pPr>
        <w:spacing w:line="331" w:lineRule="auto"/>
      </w:pPr>
      <w:r>
        <w:rPr>
          <w:sz w:val="28"/>
          <w:szCs w:val="28"/>
        </w:rPr>
        <w:t>S</w:t>
      </w:r>
      <w:r>
        <w:rPr>
          <w:sz w:val="28"/>
          <w:szCs w:val="28"/>
        </w:rPr>
        <w:t>olved Issues:</w:t>
      </w:r>
    </w:p>
    <w:p w:rsidR="0002020A" w:rsidRDefault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Triangles</w:t>
      </w:r>
    </w:p>
    <w:p w:rsidR="002216F5" w:rsidRDefault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Gravity</w:t>
      </w:r>
    </w:p>
    <w:p w:rsidR="002216F5" w:rsidRDefault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Friction</w:t>
      </w:r>
    </w:p>
    <w:p w:rsidR="002216F5" w:rsidRDefault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Flippers (drawn to GUI)</w:t>
      </w:r>
    </w:p>
    <w:p w:rsidR="002216F5" w:rsidRDefault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Absorber</w:t>
      </w:r>
    </w:p>
    <w:p w:rsidR="002216F5" w:rsidRDefault="002216F5" w:rsidP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Key Presses for flipper</w:t>
      </w:r>
    </w:p>
    <w:p w:rsidR="002216F5" w:rsidRDefault="002216F5" w:rsidP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Observers</w:t>
      </w:r>
    </w:p>
    <w:p w:rsidR="002216F5" w:rsidRDefault="002216F5" w:rsidP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Ball velocity and collision</w:t>
      </w:r>
    </w:p>
    <w:p w:rsidR="002216F5" w:rsidRDefault="002216F5" w:rsidP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Loading game states</w:t>
      </w:r>
    </w:p>
    <w:p w:rsidR="002216F5" w:rsidRPr="002216F5" w:rsidRDefault="002216F5" w:rsidP="002216F5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="0002020A" w:rsidRDefault="0002020A"/>
    <w:p w:rsidR="0002020A" w:rsidRDefault="00260B66">
      <w:pPr>
        <w:spacing w:line="331" w:lineRule="auto"/>
      </w:pPr>
      <w:r>
        <w:rPr>
          <w:sz w:val="28"/>
          <w:szCs w:val="28"/>
        </w:rPr>
        <w:t>Unresolved Issues:</w:t>
      </w:r>
    </w:p>
    <w:p w:rsidR="002216F5" w:rsidRPr="002216F5" w:rsidRDefault="002216F5" w:rsidP="00B90423">
      <w:pPr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Animations</w:t>
      </w:r>
    </w:p>
    <w:p w:rsidR="0002020A" w:rsidRDefault="0002020A"/>
    <w:p w:rsidR="0002020A" w:rsidRDefault="00260B66">
      <w:pPr>
        <w:spacing w:line="331" w:lineRule="auto"/>
      </w:pPr>
      <w:r>
        <w:rPr>
          <w:sz w:val="28"/>
          <w:szCs w:val="28"/>
        </w:rPr>
        <w:t>Plan for next week:</w:t>
      </w:r>
    </w:p>
    <w:p w:rsidR="0002020A" w:rsidRDefault="00260B66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Flipper </w:t>
      </w:r>
      <w:r w:rsidR="008F1EB4">
        <w:rPr>
          <w:sz w:val="24"/>
          <w:szCs w:val="24"/>
        </w:rPr>
        <w:t>collisions</w:t>
      </w:r>
      <w:r>
        <w:rPr>
          <w:sz w:val="24"/>
          <w:szCs w:val="24"/>
        </w:rPr>
        <w:t>- Stuart/Lee</w:t>
      </w:r>
    </w:p>
    <w:p w:rsidR="0002020A" w:rsidRDefault="00260B66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Absorber </w:t>
      </w:r>
      <w:r w:rsidR="008F1EB4">
        <w:rPr>
          <w:sz w:val="24"/>
          <w:szCs w:val="24"/>
        </w:rPr>
        <w:t>(key press)</w:t>
      </w:r>
      <w:r>
        <w:rPr>
          <w:sz w:val="24"/>
          <w:szCs w:val="24"/>
        </w:rPr>
        <w:t>- Stuart/Lee</w:t>
      </w:r>
    </w:p>
    <w:p w:rsidR="0002020A" w:rsidRDefault="00260B66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Animations - Christos/Ross</w:t>
      </w:r>
    </w:p>
    <w:p w:rsidR="0002020A" w:rsidRDefault="00260B66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Key presses - Christos/Ross</w:t>
      </w:r>
    </w:p>
    <w:p w:rsidR="0002020A" w:rsidRDefault="00260B66" w:rsidP="008F1EB4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r w:rsidR="00654001">
        <w:rPr>
          <w:sz w:val="24"/>
          <w:szCs w:val="24"/>
        </w:rPr>
        <w:t>–</w:t>
      </w:r>
      <w:r>
        <w:rPr>
          <w:sz w:val="24"/>
          <w:szCs w:val="24"/>
        </w:rPr>
        <w:t xml:space="preserve"> Douglas</w:t>
      </w:r>
    </w:p>
    <w:p w:rsidR="00654001" w:rsidRPr="008F1EB4" w:rsidRDefault="00654001" w:rsidP="008F1EB4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Testing – Everyone (each sub-group testing their modules)</w:t>
      </w:r>
      <w:bookmarkEnd w:id="0"/>
    </w:p>
    <w:sectPr w:rsidR="00654001" w:rsidRPr="008F1E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E91"/>
    <w:multiLevelType w:val="multilevel"/>
    <w:tmpl w:val="0D54A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003D52"/>
    <w:multiLevelType w:val="multilevel"/>
    <w:tmpl w:val="7794FE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1A2745B"/>
    <w:multiLevelType w:val="multilevel"/>
    <w:tmpl w:val="3BCA03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30A1D07"/>
    <w:multiLevelType w:val="multilevel"/>
    <w:tmpl w:val="B5261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A"/>
    <w:rsid w:val="0002020A"/>
    <w:rsid w:val="002216F5"/>
    <w:rsid w:val="00260B66"/>
    <w:rsid w:val="002717C2"/>
    <w:rsid w:val="00654001"/>
    <w:rsid w:val="008F1EB4"/>
    <w:rsid w:val="00A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7A8B"/>
  <w15:docId w15:val="{21DEDE2C-F56D-4BE8-B5B9-BBBD7766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16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B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734F3A88.dotm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Paterson</dc:creator>
  <cp:lastModifiedBy>Windows User</cp:lastModifiedBy>
  <cp:revision>2</cp:revision>
  <cp:lastPrinted>2017-02-16T15:06:00Z</cp:lastPrinted>
  <dcterms:created xsi:type="dcterms:W3CDTF">2017-02-16T15:33:00Z</dcterms:created>
  <dcterms:modified xsi:type="dcterms:W3CDTF">2017-02-16T15:33:00Z</dcterms:modified>
</cp:coreProperties>
</file>